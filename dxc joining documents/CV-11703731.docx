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9F020" w14:textId="1974C114" w:rsidR="00964ACE" w:rsidRPr="002D7869" w:rsidRDefault="002868D6" w:rsidP="00964ACE">
      <w:pPr>
        <w:pStyle w:val="BioName"/>
      </w:pPr>
      <w:r>
        <w:t>Lakshmi Madhavi Devarapalli</w:t>
      </w:r>
    </w:p>
    <w:p w14:paraId="5C4DADC0" w14:textId="3849256F" w:rsidR="00964ACE" w:rsidRPr="008A56CE" w:rsidRDefault="002868D6" w:rsidP="00964ACE">
      <w:pPr>
        <w:pStyle w:val="Organization"/>
        <w:rPr>
          <w:sz w:val="24"/>
        </w:rPr>
      </w:pPr>
      <w:proofErr w:type="spellStart"/>
      <w:r>
        <w:rPr>
          <w:sz w:val="24"/>
        </w:rPr>
        <w:t>Ongole</w:t>
      </w:r>
      <w:proofErr w:type="spellEnd"/>
      <w:r>
        <w:rPr>
          <w:sz w:val="24"/>
        </w:rPr>
        <w:t xml:space="preserve"> </w:t>
      </w:r>
      <w:r w:rsidR="00964ACE" w:rsidRPr="008A56CE">
        <w:rPr>
          <w:sz w:val="24"/>
        </w:rPr>
        <w:t>/</w:t>
      </w:r>
      <w:r>
        <w:rPr>
          <w:sz w:val="24"/>
        </w:rPr>
        <w:t>Andhra Pradesh</w:t>
      </w:r>
      <w:r w:rsidR="00964ACE" w:rsidRPr="008A56CE">
        <w:rPr>
          <w:sz w:val="24"/>
        </w:rPr>
        <w:t xml:space="preserve">, </w:t>
      </w:r>
      <w:r>
        <w:rPr>
          <w:sz w:val="24"/>
        </w:rPr>
        <w:t>India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964ACE" w:rsidRPr="002D7869" w14:paraId="238E5376" w14:textId="77777777" w:rsidTr="009111A9">
        <w:trPr>
          <w:trHeight w:val="397"/>
        </w:trPr>
        <w:tc>
          <w:tcPr>
            <w:tcW w:w="3960" w:type="dxa"/>
          </w:tcPr>
          <w:p w14:paraId="2B0F8C72" w14:textId="3579C727" w:rsidR="00964ACE" w:rsidRPr="00535D8C" w:rsidRDefault="00964ACE" w:rsidP="009111A9">
            <w:pPr>
              <w:pStyle w:val="TableText10Double"/>
              <w:rPr>
                <w:b/>
              </w:rPr>
            </w:pPr>
            <w:r w:rsidRPr="002D7869">
              <w:rPr>
                <w:b/>
              </w:rPr>
              <w:t>Email ID:</w:t>
            </w:r>
            <w:r w:rsidRPr="002D7869">
              <w:t xml:space="preserve"> </w:t>
            </w:r>
            <w:r w:rsidR="002868D6">
              <w:t>l.devarapalli</w:t>
            </w:r>
            <w:r w:rsidRPr="002D7869">
              <w:t>@dxc.com</w:t>
            </w:r>
            <w:r w:rsidRPr="002D7869">
              <w:rPr>
                <w:b/>
              </w:rPr>
              <w:t xml:space="preserve"> </w:t>
            </w:r>
          </w:p>
        </w:tc>
        <w:tc>
          <w:tcPr>
            <w:tcW w:w="3960" w:type="dxa"/>
          </w:tcPr>
          <w:p w14:paraId="0E8BC842" w14:textId="05F41694" w:rsidR="00964ACE" w:rsidRPr="002D7869" w:rsidRDefault="00964ACE" w:rsidP="009111A9">
            <w:pPr>
              <w:pStyle w:val="TableText10Double"/>
            </w:pPr>
            <w:r w:rsidRPr="002D7869">
              <w:rPr>
                <w:b/>
              </w:rPr>
              <w:t>Contact no.:</w:t>
            </w:r>
            <w:r w:rsidR="005808E9">
              <w:t xml:space="preserve"> 9877534098</w:t>
            </w:r>
          </w:p>
        </w:tc>
      </w:tr>
    </w:tbl>
    <w:p w14:paraId="26249449" w14:textId="77777777" w:rsidR="00964ACE" w:rsidRPr="002D7869" w:rsidRDefault="00964ACE" w:rsidP="00964ACE">
      <w:pPr>
        <w:pStyle w:val="Subheading0"/>
      </w:pPr>
      <w:r>
        <w:t>Profile</w:t>
      </w:r>
    </w:p>
    <w:tbl>
      <w:tblPr>
        <w:tblW w:w="5000" w:type="pct"/>
        <w:tblLayout w:type="fixed"/>
        <w:tblCellMar>
          <w:top w:w="57" w:type="dxa"/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0"/>
        <w:gridCol w:w="5040"/>
      </w:tblGrid>
      <w:tr w:rsidR="00964ACE" w:rsidRPr="002D7869" w14:paraId="553E67EC" w14:textId="77777777" w:rsidTr="009111A9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645973C2" w14:textId="7BA94609" w:rsidR="00964ACE" w:rsidRPr="002D7869" w:rsidRDefault="00964ACE" w:rsidP="009111A9">
            <w:pPr>
              <w:pStyle w:val="TableText10Double"/>
              <w:ind w:left="1710" w:hanging="1710"/>
            </w:pPr>
            <w:r w:rsidRPr="002D7869">
              <w:rPr>
                <w:b/>
              </w:rPr>
              <w:t>Total experience:</w:t>
            </w:r>
            <w:r w:rsidRPr="002D7869">
              <w:t xml:space="preserve"> </w:t>
            </w:r>
            <w:r w:rsidR="000E4478">
              <w:t>2</w:t>
            </w:r>
            <w:r w:rsidR="00623B4E">
              <w:t>4</w:t>
            </w:r>
            <w:r w:rsidR="000E4478">
              <w:t>days</w:t>
            </w:r>
          </w:p>
        </w:tc>
        <w:tc>
          <w:tcPr>
            <w:tcW w:w="3960" w:type="dxa"/>
            <w:shd w:val="clear" w:color="auto" w:fill="auto"/>
          </w:tcPr>
          <w:p w14:paraId="56BABF01" w14:textId="5932D4F2" w:rsidR="00964ACE" w:rsidRPr="002D7869" w:rsidRDefault="00964ACE" w:rsidP="009111A9">
            <w:pPr>
              <w:pStyle w:val="TableText10Double"/>
            </w:pPr>
            <w:r w:rsidRPr="002D7869">
              <w:rPr>
                <w:b/>
              </w:rPr>
              <w:t>DXC experience:</w:t>
            </w:r>
            <w:r w:rsidRPr="002D7869">
              <w:t xml:space="preserve"> </w:t>
            </w:r>
            <w:r w:rsidR="000E4478">
              <w:t>2</w:t>
            </w:r>
            <w:r w:rsidR="00623B4E">
              <w:t>4</w:t>
            </w:r>
            <w:r w:rsidR="000E4478">
              <w:t>days</w:t>
            </w:r>
          </w:p>
        </w:tc>
      </w:tr>
      <w:tr w:rsidR="00964ACE" w:rsidRPr="002D7869" w14:paraId="41898864" w14:textId="77777777" w:rsidTr="009111A9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5625AB6A" w14:textId="0B828526" w:rsidR="00964ACE" w:rsidRPr="002D7869" w:rsidRDefault="00964ACE" w:rsidP="009111A9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Current Job Title: </w:t>
            </w:r>
            <w:r w:rsidR="005808E9">
              <w:rPr>
                <w:b/>
              </w:rPr>
              <w:t>Associate Professional Software Engineer</w:t>
            </w:r>
          </w:p>
        </w:tc>
        <w:tc>
          <w:tcPr>
            <w:tcW w:w="3960" w:type="dxa"/>
            <w:shd w:val="clear" w:color="auto" w:fill="auto"/>
          </w:tcPr>
          <w:p w14:paraId="7E2DE3CF" w14:textId="4AE7007B" w:rsidR="00964ACE" w:rsidRPr="002D7869" w:rsidRDefault="00964ACE" w:rsidP="009111A9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Time in Current Role: </w:t>
            </w:r>
            <w:r w:rsidR="000E4478">
              <w:t>2</w:t>
            </w:r>
            <w:r w:rsidR="00E617B4">
              <w:t>4</w:t>
            </w:r>
            <w:r w:rsidR="000E4478">
              <w:t>days</w:t>
            </w:r>
          </w:p>
        </w:tc>
      </w:tr>
      <w:tr w:rsidR="00964ACE" w:rsidRPr="002D7869" w14:paraId="61EAABF2" w14:textId="77777777" w:rsidTr="009111A9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54423879" w14:textId="7921355B" w:rsidR="00964ACE" w:rsidRDefault="00964ACE" w:rsidP="009111A9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Visa/Work permit: </w:t>
            </w:r>
            <w:r w:rsidRPr="00535D8C">
              <w:t xml:space="preserve"> N/A</w:t>
            </w:r>
          </w:p>
        </w:tc>
        <w:tc>
          <w:tcPr>
            <w:tcW w:w="3960" w:type="dxa"/>
            <w:shd w:val="clear" w:color="auto" w:fill="auto"/>
          </w:tcPr>
          <w:p w14:paraId="0B7D5320" w14:textId="7393414C" w:rsidR="00964ACE" w:rsidRDefault="00964ACE" w:rsidP="009111A9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Validity Date of Visa/Work Permit: </w:t>
            </w:r>
            <w:r w:rsidRPr="00535D8C">
              <w:t xml:space="preserve"> N/A</w:t>
            </w:r>
          </w:p>
        </w:tc>
      </w:tr>
      <w:tr w:rsidR="00964ACE" w:rsidRPr="002D7869" w14:paraId="323539ED" w14:textId="77777777" w:rsidTr="009111A9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02D33B09" w14:textId="25488E62" w:rsidR="00964ACE" w:rsidRDefault="00964ACE" w:rsidP="009111A9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Willing to relocate: </w:t>
            </w:r>
            <w:r w:rsidRPr="00535D8C">
              <w:t>Yes</w:t>
            </w:r>
          </w:p>
        </w:tc>
        <w:tc>
          <w:tcPr>
            <w:tcW w:w="3960" w:type="dxa"/>
            <w:shd w:val="clear" w:color="auto" w:fill="auto"/>
          </w:tcPr>
          <w:p w14:paraId="7C8C6CC2" w14:textId="3178B28F" w:rsidR="00964ACE" w:rsidRDefault="00964ACE" w:rsidP="009111A9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Willing to travel: </w:t>
            </w:r>
            <w:r w:rsidRPr="00535D8C">
              <w:t>Yes</w:t>
            </w:r>
          </w:p>
        </w:tc>
      </w:tr>
    </w:tbl>
    <w:p w14:paraId="3EFC15C9" w14:textId="5B1711A4" w:rsidR="00964ACE" w:rsidRPr="00A3792D" w:rsidRDefault="00964ACE" w:rsidP="00964ACE">
      <w:pPr>
        <w:pStyle w:val="Subheading0"/>
        <w:rPr>
          <w:sz w:val="24"/>
        </w:rPr>
      </w:pPr>
      <w:r w:rsidRPr="00A3792D">
        <w:rPr>
          <w:sz w:val="24"/>
        </w:rPr>
        <w:t>profile presentation</w:t>
      </w:r>
    </w:p>
    <w:p w14:paraId="67DC8DF1" w14:textId="279ED203" w:rsidR="00964ACE" w:rsidRDefault="000E4478" w:rsidP="00964ACE">
      <w:pPr>
        <w:pStyle w:val="BodyText"/>
        <w:spacing w:before="1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 xml:space="preserve">I </w:t>
      </w:r>
      <w:r w:rsidR="00964ACE" w:rsidRPr="00A3792D">
        <w:rPr>
          <w:rFonts w:cs="Arial"/>
          <w:iCs/>
          <w:szCs w:val="22"/>
        </w:rPr>
        <w:t xml:space="preserve">joined DXC in </w:t>
      </w:r>
      <w:r>
        <w:rPr>
          <w:rFonts w:cs="Arial"/>
          <w:iCs/>
          <w:szCs w:val="22"/>
        </w:rPr>
        <w:t xml:space="preserve">May </w:t>
      </w:r>
      <w:r w:rsidR="0066495D">
        <w:rPr>
          <w:rFonts w:cs="Arial"/>
          <w:iCs/>
          <w:szCs w:val="22"/>
        </w:rPr>
        <w:t>20</w:t>
      </w:r>
      <w:r>
        <w:rPr>
          <w:rFonts w:cs="Arial"/>
          <w:iCs/>
          <w:szCs w:val="22"/>
        </w:rPr>
        <w:t>21</w:t>
      </w:r>
      <w:r w:rsidR="00964ACE" w:rsidRPr="00A3792D">
        <w:rPr>
          <w:rFonts w:cs="Arial"/>
          <w:iCs/>
          <w:szCs w:val="22"/>
        </w:rPr>
        <w:t xml:space="preserve"> as </w:t>
      </w:r>
      <w:r>
        <w:rPr>
          <w:rFonts w:cs="Arial"/>
          <w:iCs/>
          <w:szCs w:val="22"/>
        </w:rPr>
        <w:t xml:space="preserve">Associate Professional Software Engineer </w:t>
      </w:r>
      <w:r w:rsidR="004E5CDA">
        <w:rPr>
          <w:rFonts w:cs="Arial"/>
          <w:iCs/>
          <w:szCs w:val="22"/>
        </w:rPr>
        <w:t>after getting trained in Software Fundamentals and specific domain MS Dynamics</w:t>
      </w:r>
      <w:r>
        <w:rPr>
          <w:rFonts w:cs="Arial"/>
          <w:iCs/>
          <w:szCs w:val="22"/>
        </w:rPr>
        <w:t>.</w:t>
      </w:r>
    </w:p>
    <w:p w14:paraId="37ACE4C8" w14:textId="7ED196E8" w:rsidR="00E617B4" w:rsidRPr="00E617B4" w:rsidRDefault="00E617B4" w:rsidP="00964ACE">
      <w:pPr>
        <w:pStyle w:val="BodyText"/>
        <w:spacing w:before="1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 xml:space="preserve">Even a Non- working clock can be correct twice a day. Aspire to make best use of my skills and technologies in a Way that will benefit the </w:t>
      </w:r>
      <w:proofErr w:type="gramStart"/>
      <w:r>
        <w:rPr>
          <w:rFonts w:cs="Arial"/>
          <w:iCs/>
          <w:szCs w:val="22"/>
        </w:rPr>
        <w:t>organization</w:t>
      </w:r>
      <w:proofErr w:type="gramEnd"/>
      <w:r>
        <w:rPr>
          <w:rFonts w:cs="Arial"/>
          <w:iCs/>
          <w:szCs w:val="22"/>
        </w:rPr>
        <w:t xml:space="preserve"> and which could provide me with opportunities for my career growth. Good grasping power in Mathematics and Aptitude.</w:t>
      </w:r>
    </w:p>
    <w:p w14:paraId="61682DAB" w14:textId="0B43158F" w:rsidR="00964ACE" w:rsidRPr="00E617B4" w:rsidRDefault="00964ACE" w:rsidP="00E617B4">
      <w:pPr>
        <w:pStyle w:val="Subheading0"/>
        <w:rPr>
          <w:sz w:val="24"/>
        </w:rPr>
      </w:pPr>
      <w:r w:rsidRPr="00A3792D">
        <w:rPr>
          <w:sz w:val="24"/>
        </w:rPr>
        <w:t>Skills</w:t>
      </w:r>
    </w:p>
    <w:p w14:paraId="74ACE970" w14:textId="77E63597" w:rsidR="00964ACE" w:rsidRPr="000C15E6" w:rsidRDefault="00964ACE" w:rsidP="00964ACE">
      <w:pPr>
        <w:pStyle w:val="ListParagraph"/>
        <w:numPr>
          <w:ilvl w:val="0"/>
          <w:numId w:val="3"/>
        </w:numPr>
        <w:tabs>
          <w:tab w:val="right" w:pos="9360"/>
        </w:tabs>
        <w:spacing w:after="120"/>
        <w:contextualSpacing w:val="0"/>
        <w:rPr>
          <w:rFonts w:cs="Arial"/>
          <w:sz w:val="18"/>
        </w:rPr>
      </w:pPr>
      <w:proofErr w:type="gramStart"/>
      <w:r w:rsidRPr="000C15E6">
        <w:rPr>
          <w:rFonts w:cs="Arial"/>
          <w:sz w:val="18"/>
        </w:rPr>
        <w:t xml:space="preserve">Java </w:t>
      </w:r>
      <w:r w:rsidR="004E5CDA">
        <w:rPr>
          <w:rFonts w:cs="Arial"/>
          <w:sz w:val="18"/>
        </w:rPr>
        <w:t>,</w:t>
      </w:r>
      <w:proofErr w:type="gramEnd"/>
      <w:r w:rsidR="004E5CDA">
        <w:rPr>
          <w:rFonts w:cs="Arial"/>
          <w:sz w:val="18"/>
        </w:rPr>
        <w:t xml:space="preserve"> C#, C</w:t>
      </w:r>
    </w:p>
    <w:p w14:paraId="2884523E" w14:textId="55A2E820" w:rsidR="00964ACE" w:rsidRPr="000C15E6" w:rsidRDefault="004E5CDA" w:rsidP="00964ACE">
      <w:pPr>
        <w:pStyle w:val="ListParagraph"/>
        <w:numPr>
          <w:ilvl w:val="0"/>
          <w:numId w:val="3"/>
        </w:numPr>
        <w:tabs>
          <w:tab w:val="right" w:pos="9360"/>
        </w:tabs>
        <w:spacing w:after="120"/>
        <w:contextualSpacing w:val="0"/>
        <w:rPr>
          <w:rFonts w:cs="Arial"/>
          <w:sz w:val="18"/>
        </w:rPr>
      </w:pPr>
      <w:r>
        <w:rPr>
          <w:rFonts w:cs="Arial"/>
          <w:sz w:val="18"/>
        </w:rPr>
        <w:t>HTML, CSS</w:t>
      </w:r>
    </w:p>
    <w:p w14:paraId="7753E55E" w14:textId="5AD567C6" w:rsidR="00964ACE" w:rsidRPr="000C15E6" w:rsidRDefault="004E5CDA" w:rsidP="00964ACE">
      <w:pPr>
        <w:pStyle w:val="ListParagraph"/>
        <w:numPr>
          <w:ilvl w:val="0"/>
          <w:numId w:val="3"/>
        </w:numPr>
        <w:tabs>
          <w:tab w:val="right" w:pos="9360"/>
        </w:tabs>
        <w:spacing w:after="120"/>
        <w:contextualSpacing w:val="0"/>
        <w:rPr>
          <w:rFonts w:cs="Arial"/>
          <w:sz w:val="18"/>
        </w:rPr>
      </w:pPr>
      <w:r>
        <w:rPr>
          <w:rFonts w:cs="Arial"/>
          <w:sz w:val="18"/>
        </w:rPr>
        <w:t>SQL, Advance SQL (SSIS, SSRS)</w:t>
      </w:r>
    </w:p>
    <w:p w14:paraId="689346F9" w14:textId="63ADA299" w:rsidR="00964ACE" w:rsidRPr="000C15E6" w:rsidRDefault="00CA1983" w:rsidP="00964ACE">
      <w:pPr>
        <w:pStyle w:val="ListParagraph"/>
        <w:numPr>
          <w:ilvl w:val="0"/>
          <w:numId w:val="3"/>
        </w:numPr>
        <w:tabs>
          <w:tab w:val="right" w:pos="9360"/>
        </w:tabs>
        <w:spacing w:after="120"/>
        <w:contextualSpacing w:val="0"/>
        <w:rPr>
          <w:rFonts w:cs="Arial"/>
          <w:sz w:val="18"/>
        </w:rPr>
      </w:pPr>
      <w:r>
        <w:rPr>
          <w:rFonts w:cs="Arial"/>
          <w:sz w:val="18"/>
        </w:rPr>
        <w:t>Office 365(Share point, Power Apps, Power Automate), Power bi</w:t>
      </w:r>
    </w:p>
    <w:p w14:paraId="19B1111B" w14:textId="7A5D04E7" w:rsidR="00CA1983" w:rsidRPr="0016681D" w:rsidRDefault="00CA1983" w:rsidP="0016681D">
      <w:pPr>
        <w:pStyle w:val="ListParagraph"/>
        <w:numPr>
          <w:ilvl w:val="0"/>
          <w:numId w:val="3"/>
        </w:numPr>
        <w:tabs>
          <w:tab w:val="right" w:pos="9360"/>
        </w:tabs>
        <w:spacing w:after="120"/>
        <w:contextualSpacing w:val="0"/>
        <w:rPr>
          <w:rFonts w:cs="Arial"/>
          <w:sz w:val="18"/>
        </w:rPr>
      </w:pPr>
      <w:r>
        <w:rPr>
          <w:rFonts w:cs="Arial"/>
          <w:sz w:val="18"/>
        </w:rPr>
        <w:t xml:space="preserve">Arduino, </w:t>
      </w:r>
      <w:proofErr w:type="spellStart"/>
      <w:proofErr w:type="gramStart"/>
      <w:r>
        <w:rPr>
          <w:rFonts w:cs="Arial"/>
          <w:sz w:val="18"/>
        </w:rPr>
        <w:t>NodeMcu</w:t>
      </w:r>
      <w:proofErr w:type="spellEnd"/>
      <w:r w:rsidR="0039170B">
        <w:rPr>
          <w:rFonts w:cs="Arial"/>
          <w:sz w:val="18"/>
        </w:rPr>
        <w:t xml:space="preserve"> ,Raspberry</w:t>
      </w:r>
      <w:proofErr w:type="gramEnd"/>
      <w:r w:rsidR="0039170B">
        <w:rPr>
          <w:rFonts w:cs="Arial"/>
          <w:sz w:val="18"/>
        </w:rPr>
        <w:t xml:space="preserve"> pi</w:t>
      </w:r>
    </w:p>
    <w:p w14:paraId="1B4BE6B2" w14:textId="2D4777C0" w:rsidR="00964ACE" w:rsidRPr="00414739" w:rsidRDefault="00964ACE" w:rsidP="00964ACE">
      <w:pPr>
        <w:pStyle w:val="Subheading0"/>
        <w:spacing w:before="240" w:after="240" w:line="240" w:lineRule="auto"/>
        <w:rPr>
          <w:rStyle w:val="NormalBold"/>
          <w:rFonts w:cs="Arial"/>
        </w:rPr>
      </w:pPr>
      <w:r>
        <w:rPr>
          <w:sz w:val="24"/>
        </w:rPr>
        <w:t>C</w:t>
      </w:r>
      <w:r w:rsidRPr="00A3792D">
        <w:rPr>
          <w:sz w:val="24"/>
        </w:rPr>
        <w:t xml:space="preserve">ertifications </w:t>
      </w:r>
    </w:p>
    <w:p w14:paraId="49DDEC0B" w14:textId="5B43BCC2" w:rsidR="00964ACE" w:rsidRPr="00C5470A" w:rsidRDefault="00964ACE" w:rsidP="00964ACE">
      <w:pPr>
        <w:pStyle w:val="ListParagraph"/>
        <w:numPr>
          <w:ilvl w:val="0"/>
          <w:numId w:val="7"/>
        </w:numPr>
        <w:tabs>
          <w:tab w:val="right" w:pos="9360"/>
        </w:tabs>
        <w:spacing w:after="120"/>
        <w:contextualSpacing w:val="0"/>
        <w:rPr>
          <w:rStyle w:val="NormalBold"/>
          <w:rFonts w:cs="Arial"/>
          <w:b w:val="0"/>
          <w:bCs/>
        </w:rPr>
      </w:pPr>
      <w:r w:rsidRPr="00C5470A">
        <w:rPr>
          <w:rStyle w:val="NormalBold"/>
          <w:rFonts w:cs="Arial"/>
          <w:b w:val="0"/>
          <w:bCs/>
        </w:rPr>
        <w:t xml:space="preserve">Certification </w:t>
      </w:r>
      <w:r w:rsidR="0016681D" w:rsidRPr="00C5470A">
        <w:rPr>
          <w:rStyle w:val="NormalBold"/>
          <w:rFonts w:cs="Arial"/>
          <w:b w:val="0"/>
          <w:bCs/>
        </w:rPr>
        <w:t>on MS Dynamics</w:t>
      </w:r>
      <w:r w:rsidR="00C5470A">
        <w:rPr>
          <w:rStyle w:val="NormalBold"/>
          <w:rFonts w:cs="Arial"/>
          <w:b w:val="0"/>
          <w:bCs/>
        </w:rPr>
        <w:t xml:space="preserve"> </w:t>
      </w:r>
      <w:r w:rsidR="0016681D" w:rsidRPr="00C5470A">
        <w:rPr>
          <w:rStyle w:val="NormalBold"/>
          <w:rFonts w:cs="Arial"/>
          <w:b w:val="0"/>
          <w:bCs/>
        </w:rPr>
        <w:t>(2021)</w:t>
      </w:r>
    </w:p>
    <w:p w14:paraId="61B5305F" w14:textId="4A50024E" w:rsidR="00964ACE" w:rsidRDefault="0039170B" w:rsidP="00964ACE">
      <w:pPr>
        <w:pStyle w:val="ListParagraph"/>
        <w:numPr>
          <w:ilvl w:val="0"/>
          <w:numId w:val="7"/>
        </w:numPr>
        <w:tabs>
          <w:tab w:val="right" w:pos="9360"/>
        </w:tabs>
        <w:spacing w:after="120"/>
        <w:contextualSpacing w:val="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Certification on Raspberry Pi Master Class</w:t>
      </w:r>
      <w:r w:rsidR="00C5470A">
        <w:rPr>
          <w:rStyle w:val="NormalBold"/>
          <w:rFonts w:cs="Arial"/>
          <w:b w:val="0"/>
        </w:rPr>
        <w:t xml:space="preserve"> </w:t>
      </w:r>
      <w:r>
        <w:rPr>
          <w:rStyle w:val="NormalBold"/>
          <w:rFonts w:cs="Arial"/>
          <w:b w:val="0"/>
        </w:rPr>
        <w:t>(2021)</w:t>
      </w:r>
    </w:p>
    <w:p w14:paraId="7A754EF6" w14:textId="52E1EA2D" w:rsidR="00207FA8" w:rsidRPr="00207FA8" w:rsidRDefault="00207FA8" w:rsidP="00207FA8">
      <w:pPr>
        <w:pStyle w:val="ListParagraph"/>
        <w:numPr>
          <w:ilvl w:val="0"/>
          <w:numId w:val="7"/>
        </w:numPr>
        <w:tabs>
          <w:tab w:val="right" w:pos="9360"/>
        </w:tabs>
        <w:spacing w:after="120"/>
        <w:contextualSpacing w:val="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 xml:space="preserve">Certification in Round 1 of the ‘Tata Imagination </w:t>
      </w:r>
      <w:proofErr w:type="gramStart"/>
      <w:r>
        <w:rPr>
          <w:rStyle w:val="NormalBold"/>
          <w:rFonts w:cs="Arial"/>
          <w:b w:val="0"/>
        </w:rPr>
        <w:t>Challenge(</w:t>
      </w:r>
      <w:proofErr w:type="gramEnd"/>
      <w:r>
        <w:rPr>
          <w:rStyle w:val="NormalBold"/>
          <w:rFonts w:cs="Arial"/>
          <w:b w:val="0"/>
        </w:rPr>
        <w:t>2020)</w:t>
      </w:r>
    </w:p>
    <w:p w14:paraId="18315A30" w14:textId="29C9D652" w:rsidR="00C5470A" w:rsidRDefault="00C5470A" w:rsidP="00964ACE">
      <w:pPr>
        <w:pStyle w:val="ListParagraph"/>
        <w:numPr>
          <w:ilvl w:val="0"/>
          <w:numId w:val="7"/>
        </w:numPr>
        <w:tabs>
          <w:tab w:val="right" w:pos="9360"/>
        </w:tabs>
        <w:spacing w:after="120"/>
        <w:contextualSpacing w:val="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Certification in C and C++ Programming Language (2019)</w:t>
      </w:r>
    </w:p>
    <w:p w14:paraId="65CD413A" w14:textId="77777777" w:rsidR="00964ACE" w:rsidRPr="00535D8C" w:rsidRDefault="00964ACE" w:rsidP="00964ACE">
      <w:pPr>
        <w:pStyle w:val="Subheading0"/>
        <w:spacing w:before="240" w:after="240" w:line="240" w:lineRule="auto"/>
        <w:rPr>
          <w:sz w:val="24"/>
        </w:rPr>
      </w:pPr>
      <w:r>
        <w:rPr>
          <w:sz w:val="24"/>
        </w:rPr>
        <w:t>Education</w:t>
      </w:r>
    </w:p>
    <w:p w14:paraId="0E4C42D0" w14:textId="539096D7" w:rsidR="00964ACE" w:rsidRPr="000E4478" w:rsidRDefault="000E4478" w:rsidP="00964ACE">
      <w:pPr>
        <w:spacing w:before="120" w:after="120"/>
        <w:rPr>
          <w:rStyle w:val="NormalBold"/>
          <w:rFonts w:cs="Arial"/>
          <w:b w:val="0"/>
          <w:bCs/>
        </w:rPr>
      </w:pPr>
      <w:r w:rsidRPr="000E4478">
        <w:rPr>
          <w:rStyle w:val="NormalBold"/>
          <w:rFonts w:cs="Arial"/>
          <w:b w:val="0"/>
          <w:bCs/>
        </w:rPr>
        <w:t>Lovely Professional University</w:t>
      </w:r>
      <w:r w:rsidR="000934D5">
        <w:rPr>
          <w:rStyle w:val="NormalBold"/>
          <w:rFonts w:cs="Arial"/>
          <w:b w:val="0"/>
          <w:bCs/>
        </w:rPr>
        <w:t xml:space="preserve">, Phagwara, Punjab, </w:t>
      </w:r>
      <w:r w:rsidRPr="000E4478">
        <w:rPr>
          <w:rStyle w:val="NormalBold"/>
          <w:rFonts w:cs="Arial"/>
          <w:b w:val="0"/>
          <w:bCs/>
        </w:rPr>
        <w:t>India</w:t>
      </w:r>
    </w:p>
    <w:p w14:paraId="1EABD8E4" w14:textId="38A2443B" w:rsidR="00964ACE" w:rsidRPr="000E4478" w:rsidRDefault="000E4478" w:rsidP="00964ACE">
      <w:pPr>
        <w:spacing w:before="120" w:after="120"/>
        <w:rPr>
          <w:rStyle w:val="NormalBold"/>
          <w:rFonts w:cs="Arial"/>
          <w:b w:val="0"/>
          <w:bCs/>
        </w:rPr>
      </w:pPr>
      <w:r w:rsidRPr="000E4478">
        <w:rPr>
          <w:rStyle w:val="NormalBold"/>
          <w:rFonts w:cs="Arial"/>
          <w:b w:val="0"/>
          <w:bCs/>
        </w:rPr>
        <w:t xml:space="preserve">B. </w:t>
      </w:r>
      <w:proofErr w:type="gramStart"/>
      <w:r w:rsidR="000934D5">
        <w:rPr>
          <w:rStyle w:val="NormalBold"/>
          <w:rFonts w:cs="Arial"/>
          <w:b w:val="0"/>
          <w:bCs/>
        </w:rPr>
        <w:t>T</w:t>
      </w:r>
      <w:r w:rsidRPr="000E4478">
        <w:rPr>
          <w:rStyle w:val="NormalBold"/>
          <w:rFonts w:cs="Arial"/>
          <w:b w:val="0"/>
          <w:bCs/>
        </w:rPr>
        <w:t>ech</w:t>
      </w:r>
      <w:r w:rsidR="000934D5">
        <w:rPr>
          <w:rStyle w:val="NormalBold"/>
          <w:rFonts w:cs="Arial"/>
          <w:b w:val="0"/>
          <w:bCs/>
        </w:rPr>
        <w:t>(</w:t>
      </w:r>
      <w:proofErr w:type="gramEnd"/>
      <w:r w:rsidR="000934D5">
        <w:rPr>
          <w:rStyle w:val="NormalBold"/>
          <w:rFonts w:cs="Arial"/>
          <w:b w:val="0"/>
          <w:bCs/>
        </w:rPr>
        <w:t>Computer Science and Engineering).</w:t>
      </w:r>
    </w:p>
    <w:p w14:paraId="15A4BAF8" w14:textId="3EA66C60" w:rsidR="000E4478" w:rsidRDefault="000E4478" w:rsidP="00964ACE">
      <w:pPr>
        <w:spacing w:before="120" w:after="120"/>
        <w:rPr>
          <w:rFonts w:cs="Arial"/>
        </w:rPr>
      </w:pPr>
      <w:proofErr w:type="spellStart"/>
      <w:r w:rsidRPr="000E4478">
        <w:rPr>
          <w:rFonts w:cs="Arial"/>
          <w:bCs/>
        </w:rPr>
        <w:t>Ab</w:t>
      </w:r>
      <w:r w:rsidR="00910DB0">
        <w:rPr>
          <w:rFonts w:cs="Arial"/>
          <w:bCs/>
        </w:rPr>
        <w:t>h</w:t>
      </w:r>
      <w:r w:rsidRPr="000E4478">
        <w:rPr>
          <w:rFonts w:cs="Arial"/>
          <w:bCs/>
        </w:rPr>
        <w:t>yaas</w:t>
      </w:r>
      <w:proofErr w:type="spellEnd"/>
      <w:r w:rsidRPr="000E4478">
        <w:rPr>
          <w:rFonts w:cs="Arial"/>
          <w:bCs/>
        </w:rPr>
        <w:t xml:space="preserve"> </w:t>
      </w:r>
      <w:r w:rsidR="000934D5">
        <w:rPr>
          <w:rFonts w:cs="Arial"/>
          <w:bCs/>
        </w:rPr>
        <w:t>J</w:t>
      </w:r>
      <w:r w:rsidRPr="000E4478">
        <w:rPr>
          <w:rFonts w:cs="Arial"/>
          <w:bCs/>
        </w:rPr>
        <w:t xml:space="preserve">unior </w:t>
      </w:r>
      <w:r w:rsidR="000934D5">
        <w:rPr>
          <w:rFonts w:cs="Arial"/>
          <w:bCs/>
        </w:rPr>
        <w:t>C</w:t>
      </w:r>
      <w:r w:rsidRPr="000E4478">
        <w:rPr>
          <w:rFonts w:cs="Arial"/>
          <w:bCs/>
        </w:rPr>
        <w:t>ollege</w:t>
      </w:r>
      <w:r w:rsidR="000934D5">
        <w:rPr>
          <w:rFonts w:cs="Arial"/>
          <w:bCs/>
        </w:rPr>
        <w:t xml:space="preserve">, Guntur, Andhra </w:t>
      </w:r>
      <w:proofErr w:type="gramStart"/>
      <w:r w:rsidR="000934D5">
        <w:rPr>
          <w:rFonts w:cs="Arial"/>
          <w:bCs/>
        </w:rPr>
        <w:t>Pradesh ,</w:t>
      </w:r>
      <w:proofErr w:type="gramEnd"/>
      <w:r>
        <w:rPr>
          <w:rFonts w:cs="Arial"/>
        </w:rPr>
        <w:t xml:space="preserve"> India</w:t>
      </w:r>
    </w:p>
    <w:p w14:paraId="03D7E12C" w14:textId="44205A09" w:rsidR="000E4478" w:rsidRDefault="000934D5" w:rsidP="00964ACE">
      <w:pPr>
        <w:spacing w:before="120" w:after="120"/>
        <w:rPr>
          <w:rFonts w:cs="Arial"/>
        </w:rPr>
      </w:pPr>
      <w:r>
        <w:rPr>
          <w:rFonts w:cs="Arial"/>
        </w:rPr>
        <w:t>Intermediate.</w:t>
      </w:r>
    </w:p>
    <w:p w14:paraId="162510CC" w14:textId="576EE12A" w:rsidR="000934D5" w:rsidRDefault="000934D5" w:rsidP="00964ACE">
      <w:pPr>
        <w:spacing w:before="120" w:after="120"/>
        <w:rPr>
          <w:rFonts w:cs="Arial"/>
        </w:rPr>
      </w:pPr>
      <w:r>
        <w:rPr>
          <w:rFonts w:cs="Arial"/>
        </w:rPr>
        <w:t xml:space="preserve">Jawahar Navodaya Vidyalaya, </w:t>
      </w:r>
      <w:proofErr w:type="spellStart"/>
      <w:proofErr w:type="gramStart"/>
      <w:r>
        <w:rPr>
          <w:rFonts w:cs="Arial"/>
        </w:rPr>
        <w:t>Ongole</w:t>
      </w:r>
      <w:proofErr w:type="spellEnd"/>
      <w:r>
        <w:rPr>
          <w:rFonts w:cs="Arial"/>
        </w:rPr>
        <w:t xml:space="preserve"> ,</w:t>
      </w:r>
      <w:proofErr w:type="gramEnd"/>
      <w:r>
        <w:rPr>
          <w:rFonts w:cs="Arial"/>
        </w:rPr>
        <w:t xml:space="preserve"> Andhra Pradesh ,India</w:t>
      </w:r>
    </w:p>
    <w:p w14:paraId="51E80E6D" w14:textId="282AD381" w:rsidR="000934D5" w:rsidRPr="00535D8C" w:rsidRDefault="000934D5" w:rsidP="00964ACE">
      <w:pPr>
        <w:spacing w:before="120" w:after="120"/>
        <w:rPr>
          <w:rFonts w:cs="Arial"/>
        </w:rPr>
      </w:pPr>
      <w:proofErr w:type="spellStart"/>
      <w:r>
        <w:rPr>
          <w:rFonts w:cs="Arial"/>
        </w:rPr>
        <w:t>HighSchool</w:t>
      </w:r>
      <w:proofErr w:type="spellEnd"/>
      <w:r>
        <w:rPr>
          <w:rFonts w:cs="Arial"/>
        </w:rPr>
        <w:t>.</w:t>
      </w:r>
    </w:p>
    <w:p w14:paraId="41AC6690" w14:textId="0C806CDD" w:rsidR="00964ACE" w:rsidRPr="00535D8C" w:rsidRDefault="00964ACE" w:rsidP="00964ACE">
      <w:pPr>
        <w:pStyle w:val="Subheading0"/>
        <w:spacing w:before="240" w:after="240" w:line="240" w:lineRule="auto"/>
        <w:rPr>
          <w:sz w:val="24"/>
        </w:rPr>
      </w:pPr>
      <w:r>
        <w:rPr>
          <w:sz w:val="24"/>
        </w:rPr>
        <w:lastRenderedPageBreak/>
        <w:t>Languages</w:t>
      </w:r>
    </w:p>
    <w:p w14:paraId="1A22BD6D" w14:textId="4B83230A" w:rsidR="00623B4E" w:rsidRDefault="000E4478" w:rsidP="00964ACE">
      <w:pPr>
        <w:spacing w:before="120" w:after="120"/>
        <w:rPr>
          <w:rStyle w:val="NormalBold"/>
          <w:rFonts w:cs="Arial"/>
          <w:b w:val="0"/>
          <w:bCs/>
        </w:rPr>
      </w:pPr>
      <w:r w:rsidRPr="000E4478">
        <w:rPr>
          <w:rStyle w:val="NormalBold"/>
          <w:rFonts w:cs="Arial"/>
          <w:b w:val="0"/>
          <w:bCs/>
        </w:rPr>
        <w:t>English</w:t>
      </w:r>
      <w:r w:rsidR="00964ACE" w:rsidRPr="000E4478">
        <w:rPr>
          <w:rStyle w:val="NormalBold"/>
          <w:rFonts w:cs="Arial"/>
          <w:b w:val="0"/>
          <w:bCs/>
        </w:rPr>
        <w:t xml:space="preserve"> </w:t>
      </w:r>
      <w:proofErr w:type="gramStart"/>
      <w:r w:rsidR="00623B4E">
        <w:rPr>
          <w:rStyle w:val="NormalBold"/>
          <w:rFonts w:cs="Arial"/>
          <w:b w:val="0"/>
          <w:bCs/>
        </w:rPr>
        <w:t>(</w:t>
      </w:r>
      <w:r w:rsidR="00964ACE" w:rsidRPr="000E4478">
        <w:rPr>
          <w:rStyle w:val="NormalBold"/>
          <w:rFonts w:cs="Arial"/>
          <w:b w:val="0"/>
          <w:bCs/>
        </w:rPr>
        <w:t xml:space="preserve"> </w:t>
      </w:r>
      <w:r w:rsidR="00623B4E">
        <w:rPr>
          <w:rStyle w:val="NormalBold"/>
          <w:rFonts w:cs="Arial"/>
          <w:b w:val="0"/>
          <w:bCs/>
        </w:rPr>
        <w:t>Full</w:t>
      </w:r>
      <w:proofErr w:type="gramEnd"/>
      <w:r w:rsidR="00623B4E">
        <w:rPr>
          <w:rStyle w:val="NormalBold"/>
          <w:rFonts w:cs="Arial"/>
          <w:b w:val="0"/>
          <w:bCs/>
        </w:rPr>
        <w:t xml:space="preserve"> Professional Proficiency)</w:t>
      </w:r>
    </w:p>
    <w:p w14:paraId="05BDA865" w14:textId="47D1A9B5" w:rsidR="00964ACE" w:rsidRPr="000E4478" w:rsidRDefault="000E4478" w:rsidP="00964ACE">
      <w:pPr>
        <w:spacing w:before="120" w:after="120"/>
        <w:rPr>
          <w:rStyle w:val="NormalBold"/>
          <w:rFonts w:cs="Arial"/>
          <w:b w:val="0"/>
          <w:bCs/>
        </w:rPr>
      </w:pPr>
      <w:r w:rsidRPr="000E4478">
        <w:rPr>
          <w:rStyle w:val="NormalBold"/>
          <w:rFonts w:cs="Arial"/>
          <w:b w:val="0"/>
          <w:bCs/>
        </w:rPr>
        <w:t>Telugu</w:t>
      </w:r>
      <w:r w:rsidR="00964ACE" w:rsidRPr="000E4478">
        <w:rPr>
          <w:rStyle w:val="NormalBold"/>
          <w:rFonts w:cs="Arial"/>
          <w:b w:val="0"/>
          <w:bCs/>
        </w:rPr>
        <w:t xml:space="preserve"> </w:t>
      </w:r>
      <w:proofErr w:type="gramStart"/>
      <w:r w:rsidR="00623B4E">
        <w:rPr>
          <w:rStyle w:val="NormalBold"/>
          <w:rFonts w:cs="Arial"/>
          <w:b w:val="0"/>
          <w:bCs/>
        </w:rPr>
        <w:t xml:space="preserve">   (</w:t>
      </w:r>
      <w:proofErr w:type="gramEnd"/>
      <w:r w:rsidRPr="000E4478">
        <w:rPr>
          <w:rStyle w:val="NormalBold"/>
          <w:rFonts w:cs="Arial"/>
          <w:b w:val="0"/>
          <w:bCs/>
        </w:rPr>
        <w:t>Native</w:t>
      </w:r>
      <w:r w:rsidR="00623B4E">
        <w:rPr>
          <w:rStyle w:val="NormalBold"/>
          <w:rFonts w:cs="Arial"/>
          <w:b w:val="0"/>
          <w:bCs/>
        </w:rPr>
        <w:t>)</w:t>
      </w:r>
    </w:p>
    <w:p w14:paraId="021A9DCB" w14:textId="2699E96A" w:rsidR="00623B4E" w:rsidRPr="000E4478" w:rsidRDefault="000E4478" w:rsidP="00623B4E">
      <w:pPr>
        <w:spacing w:before="120" w:after="120"/>
        <w:rPr>
          <w:rStyle w:val="NormalBold"/>
          <w:rFonts w:cs="Arial"/>
          <w:b w:val="0"/>
          <w:bCs/>
        </w:rPr>
      </w:pPr>
      <w:r w:rsidRPr="000E4478">
        <w:rPr>
          <w:rStyle w:val="NormalBold"/>
          <w:rFonts w:cs="Arial"/>
          <w:b w:val="0"/>
          <w:bCs/>
        </w:rPr>
        <w:t>Hindi</w:t>
      </w:r>
      <w:r w:rsidR="00623B4E">
        <w:rPr>
          <w:rStyle w:val="NormalBold"/>
          <w:rFonts w:cs="Arial"/>
          <w:b w:val="0"/>
          <w:bCs/>
        </w:rPr>
        <w:t xml:space="preserve"> </w:t>
      </w:r>
      <w:proofErr w:type="gramStart"/>
      <w:r w:rsidR="00623B4E">
        <w:rPr>
          <w:rStyle w:val="NormalBold"/>
          <w:rFonts w:cs="Arial"/>
          <w:b w:val="0"/>
          <w:bCs/>
        </w:rPr>
        <w:t xml:space="preserve">   (</w:t>
      </w:r>
      <w:proofErr w:type="gramEnd"/>
      <w:r w:rsidR="00623B4E">
        <w:rPr>
          <w:rStyle w:val="NormalBold"/>
          <w:rFonts w:cs="Arial"/>
          <w:b w:val="0"/>
          <w:bCs/>
        </w:rPr>
        <w:t xml:space="preserve"> Full Professional Proficiency)</w:t>
      </w:r>
    </w:p>
    <w:p w14:paraId="09185761" w14:textId="522425D3" w:rsidR="000E4478" w:rsidRPr="000E4478" w:rsidRDefault="000E4478" w:rsidP="00964ACE">
      <w:pPr>
        <w:spacing w:before="120" w:after="120"/>
        <w:rPr>
          <w:rFonts w:cs="Arial"/>
          <w:b/>
          <w:bCs/>
        </w:rPr>
      </w:pPr>
    </w:p>
    <w:p w14:paraId="57F1D71F" w14:textId="04528F53" w:rsidR="00560A9D" w:rsidRDefault="00623B4E">
      <w:r>
        <w:t xml:space="preserve"> </w:t>
      </w:r>
    </w:p>
    <w:sectPr w:rsidR="00560A9D" w:rsidSect="005E31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720" w:bottom="1440" w:left="144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7D22A" w14:textId="77777777" w:rsidR="007424F5" w:rsidRDefault="007424F5" w:rsidP="005200EA">
      <w:r>
        <w:separator/>
      </w:r>
    </w:p>
  </w:endnote>
  <w:endnote w:type="continuationSeparator" w:id="0">
    <w:p w14:paraId="7B7F328D" w14:textId="77777777" w:rsidR="007424F5" w:rsidRDefault="007424F5" w:rsidP="0052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old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60EDF" w14:textId="77777777" w:rsidR="00A71854" w:rsidRDefault="00A71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6205" w14:textId="51DD32A9" w:rsidR="00BF53C9" w:rsidRDefault="00FF1AF4" w:rsidP="00503801">
    <w:pPr>
      <w:pStyle w:val="Footer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B46228F" wp14:editId="4CA8D38A">
              <wp:simplePos x="0" y="0"/>
              <wp:positionH relativeFrom="column">
                <wp:posOffset>5904865</wp:posOffset>
              </wp:positionH>
              <wp:positionV relativeFrom="paragraph">
                <wp:posOffset>-48895</wp:posOffset>
              </wp:positionV>
              <wp:extent cx="306705" cy="1404620"/>
              <wp:effectExtent l="0" t="0" r="0" b="5715"/>
              <wp:wrapSquare wrapText="bothSides"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92A512" w14:textId="77777777" w:rsidR="00BF53C9" w:rsidRDefault="007424F5" w:rsidP="005E31F5">
                          <w:pPr>
                            <w:pStyle w:val="Footer"/>
                            <w:ind w:right="-1710"/>
                          </w:pPr>
                          <w:sdt>
                            <w:sdtPr>
                              <w:id w:val="143455384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Style w:val="PageNumber"/>
                                <w:sz w:val="18"/>
                                <w:szCs w:val="18"/>
                              </w:rPr>
                            </w:sdtEndPr>
                            <w:sdtContent>
                              <w:r w:rsidR="00FF1AF4" w:rsidRPr="001C68A8"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 w:rsidR="00FF1AF4" w:rsidRPr="001C68A8">
                                <w:rPr>
                                  <w:rStyle w:val="PageNumber"/>
                                </w:rPr>
                                <w:instrText xml:space="preserve"> PAGE   \* MERGEFORMAT </w:instrText>
                              </w:r>
                              <w:r w:rsidR="00FF1AF4" w:rsidRPr="001C68A8"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 w:rsidR="00FF1AF4">
                                <w:rPr>
                                  <w:rStyle w:val="PageNumber"/>
                                  <w:noProof/>
                                </w:rPr>
                                <w:t>2</w:t>
                              </w:r>
                              <w:r w:rsidR="00FF1AF4" w:rsidRPr="001C68A8"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46228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64.95pt;margin-top:-3.85pt;width:24.1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" filled="f" stroked="f">
              <v:textbox style="mso-fit-shape-to-text:t">
                <w:txbxContent>
                  <w:p w14:paraId="6192A512" w14:textId="77777777" w:rsidR="00BF53C9" w:rsidRDefault="007424F5" w:rsidP="005E31F5">
                    <w:pPr>
                      <w:pStyle w:val="Footer"/>
                      <w:ind w:right="-1710"/>
                    </w:pPr>
                    <w:sdt>
                      <w:sdtPr>
                        <w:id w:val="1434553841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Style w:val="PageNumber"/>
                          <w:sz w:val="18"/>
                          <w:szCs w:val="18"/>
                        </w:rPr>
                      </w:sdtEndPr>
                      <w:sdtContent>
                        <w:r w:rsidR="00FF1AF4" w:rsidRPr="001C68A8">
                          <w:rPr>
                            <w:rStyle w:val="PageNumber"/>
                          </w:rPr>
                          <w:fldChar w:fldCharType="begin"/>
                        </w:r>
                        <w:r w:rsidR="00FF1AF4" w:rsidRPr="001C68A8">
                          <w:rPr>
                            <w:rStyle w:val="PageNumber"/>
                          </w:rPr>
                          <w:instrText xml:space="preserve"> PAGE   \* MERGEFORMAT </w:instrText>
                        </w:r>
                        <w:r w:rsidR="00FF1AF4" w:rsidRPr="001C68A8">
                          <w:rPr>
                            <w:rStyle w:val="PageNumber"/>
                          </w:rPr>
                          <w:fldChar w:fldCharType="separate"/>
                        </w:r>
                        <w:r w:rsidR="00FF1AF4">
                          <w:rPr>
                            <w:rStyle w:val="PageNumber"/>
                            <w:noProof/>
                          </w:rPr>
                          <w:t>2</w:t>
                        </w:r>
                        <w:r w:rsidR="00FF1AF4" w:rsidRPr="001C68A8">
                          <w:rPr>
                            <w:rStyle w:val="PageNumber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C83E43" wp14:editId="34093DBF">
              <wp:simplePos x="0" y="0"/>
              <wp:positionH relativeFrom="column">
                <wp:posOffset>-333375</wp:posOffset>
              </wp:positionH>
              <wp:positionV relativeFrom="paragraph">
                <wp:posOffset>-50800</wp:posOffset>
              </wp:positionV>
              <wp:extent cx="3630930" cy="1404620"/>
              <wp:effectExtent l="0" t="0" r="0" b="190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747642" w14:textId="77777777" w:rsidR="00BF53C9" w:rsidRDefault="00FF1AF4" w:rsidP="00794490">
                          <w:pPr>
                            <w:pStyle w:val="Footer"/>
                          </w:pPr>
                          <w:r>
                            <w:t>All rights reserved. DXC Confidential Information.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3C83E43" id="Text Box 2" o:spid="_x0000_s1027" type="#_x0000_t202" style="position:absolute;margin-left:-26.25pt;margin-top:-4pt;width:285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" filled="f" stroked="f">
              <v:textbox style="mso-fit-shape-to-text:t">
                <w:txbxContent>
                  <w:p w14:paraId="3D747642" w14:textId="77777777" w:rsidR="00BF53C9" w:rsidRDefault="00FF1AF4" w:rsidP="00794490">
                    <w:pPr>
                      <w:pStyle w:val="Footer"/>
                    </w:pPr>
                    <w:r>
                      <w:t>All rights reserved. DXC Confidential Information.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Revision Date: </w:t>
    </w:r>
    <w:r w:rsidR="004C4E92">
      <w:t>March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4A3C" w14:textId="77777777" w:rsidR="00A71854" w:rsidRDefault="00A71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CBF53" w14:textId="77777777" w:rsidR="007424F5" w:rsidRDefault="007424F5" w:rsidP="005200EA">
      <w:r>
        <w:separator/>
      </w:r>
    </w:p>
  </w:footnote>
  <w:footnote w:type="continuationSeparator" w:id="0">
    <w:p w14:paraId="78C52C0E" w14:textId="77777777" w:rsidR="007424F5" w:rsidRDefault="007424F5" w:rsidP="00520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E8B0" w14:textId="77777777" w:rsidR="00A71854" w:rsidRDefault="00A71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BB1E0" w14:textId="588B549C" w:rsidR="00BF53C9" w:rsidRPr="00A71854" w:rsidRDefault="00A71854" w:rsidP="00D872FD">
    <w:pPr>
      <w:pStyle w:val="HeaderleftWMargin"/>
      <w:spacing w:before="120"/>
      <w:ind w:left="0"/>
      <w:rPr>
        <w:b/>
        <w:bCs/>
        <w:sz w:val="28"/>
        <w:szCs w:val="32"/>
      </w:rPr>
    </w:pPr>
    <w:r w:rsidRPr="00A71854">
      <w:rPr>
        <w:b/>
        <w:bCs/>
        <w:noProof/>
        <w:sz w:val="28"/>
        <w:szCs w:val="32"/>
      </w:rPr>
      <w:t>DXC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04A8" w14:textId="77777777" w:rsidR="00A71854" w:rsidRDefault="00A71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4E0E"/>
    <w:multiLevelType w:val="hybridMultilevel"/>
    <w:tmpl w:val="597C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74C31"/>
    <w:multiLevelType w:val="hybridMultilevel"/>
    <w:tmpl w:val="58C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F0D25"/>
    <w:multiLevelType w:val="hybridMultilevel"/>
    <w:tmpl w:val="D82E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2732E"/>
    <w:multiLevelType w:val="hybridMultilevel"/>
    <w:tmpl w:val="E9A4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71B9"/>
    <w:multiLevelType w:val="hybridMultilevel"/>
    <w:tmpl w:val="BDE4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4738A"/>
    <w:multiLevelType w:val="hybridMultilevel"/>
    <w:tmpl w:val="7180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A2"/>
    <w:rsid w:val="000934D5"/>
    <w:rsid w:val="000E4478"/>
    <w:rsid w:val="0011466B"/>
    <w:rsid w:val="00115F8A"/>
    <w:rsid w:val="0016681D"/>
    <w:rsid w:val="00207FA8"/>
    <w:rsid w:val="002868D6"/>
    <w:rsid w:val="002F1DCF"/>
    <w:rsid w:val="003076E9"/>
    <w:rsid w:val="0039170B"/>
    <w:rsid w:val="00431203"/>
    <w:rsid w:val="00434107"/>
    <w:rsid w:val="004C4E92"/>
    <w:rsid w:val="004D40C4"/>
    <w:rsid w:val="004E5CDA"/>
    <w:rsid w:val="00517AC1"/>
    <w:rsid w:val="005200EA"/>
    <w:rsid w:val="00530EF3"/>
    <w:rsid w:val="005603C3"/>
    <w:rsid w:val="005808E9"/>
    <w:rsid w:val="00623B4E"/>
    <w:rsid w:val="006633A2"/>
    <w:rsid w:val="0066495D"/>
    <w:rsid w:val="007424F5"/>
    <w:rsid w:val="008057D6"/>
    <w:rsid w:val="00910DB0"/>
    <w:rsid w:val="00964ACE"/>
    <w:rsid w:val="00A30C63"/>
    <w:rsid w:val="00A71854"/>
    <w:rsid w:val="00C5470A"/>
    <w:rsid w:val="00CA1983"/>
    <w:rsid w:val="00D4163A"/>
    <w:rsid w:val="00D872FD"/>
    <w:rsid w:val="00E4035C"/>
    <w:rsid w:val="00E617B4"/>
    <w:rsid w:val="00E666CF"/>
    <w:rsid w:val="00EE6AD9"/>
    <w:rsid w:val="00FB792B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A85C8"/>
  <w15:chartTrackingRefBased/>
  <w15:docId w15:val="{0D8A680B-2107-42F9-B482-96AD93C6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CE"/>
    <w:pPr>
      <w:spacing w:after="0" w:line="240" w:lineRule="auto"/>
    </w:pPr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*Subheading"/>
    <w:basedOn w:val="Normal"/>
    <w:next w:val="Normal"/>
    <w:uiPriority w:val="1"/>
    <w:rsid w:val="00964ACE"/>
    <w:pPr>
      <w:keepNext/>
      <w:spacing w:before="240" w:after="60" w:line="260" w:lineRule="exact"/>
    </w:pPr>
    <w:rPr>
      <w:b/>
      <w:color w:val="auto"/>
    </w:rPr>
  </w:style>
  <w:style w:type="paragraph" w:customStyle="1" w:styleId="TableText10Double">
    <w:name w:val="*Table Text 10 Double"/>
    <w:basedOn w:val="Normal"/>
    <w:uiPriority w:val="1"/>
    <w:rsid w:val="00964ACE"/>
    <w:pPr>
      <w:spacing w:after="60" w:line="260" w:lineRule="exact"/>
    </w:pPr>
  </w:style>
  <w:style w:type="paragraph" w:styleId="BodyText">
    <w:name w:val="Body Text"/>
    <w:basedOn w:val="Normal"/>
    <w:link w:val="BodyTextChar"/>
    <w:unhideWhenUsed/>
    <w:rsid w:val="00964AC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4ACE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Footer">
    <w:name w:val="footer"/>
    <w:link w:val="FooterChar"/>
    <w:uiPriority w:val="99"/>
    <w:rsid w:val="00964ACE"/>
    <w:pPr>
      <w:tabs>
        <w:tab w:val="right" w:pos="7920"/>
      </w:tabs>
      <w:spacing w:after="0"/>
    </w:pPr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customStyle="1" w:styleId="FooterChar">
    <w:name w:val="Footer Char"/>
    <w:basedOn w:val="DefaultParagraphFont"/>
    <w:link w:val="Footer"/>
    <w:uiPriority w:val="99"/>
    <w:rsid w:val="00964ACE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paragraph" w:styleId="ListParagraph">
    <w:name w:val="List Paragraph"/>
    <w:basedOn w:val="Normal"/>
    <w:uiPriority w:val="34"/>
    <w:qFormat/>
    <w:rsid w:val="00964ACE"/>
    <w:pPr>
      <w:ind w:left="720"/>
      <w:contextualSpacing/>
    </w:pPr>
  </w:style>
  <w:style w:type="character" w:styleId="PageNumber">
    <w:name w:val="page number"/>
    <w:semiHidden/>
    <w:rsid w:val="00964ACE"/>
    <w:rPr>
      <w:rFonts w:ascii="Arial" w:hAnsi="Arial"/>
      <w:sz w:val="18"/>
      <w:szCs w:val="18"/>
      <w:lang w:val="en-US" w:bidi="ar-DZ"/>
    </w:rPr>
  </w:style>
  <w:style w:type="table" w:styleId="TableGrid">
    <w:name w:val="Table Grid"/>
    <w:basedOn w:val="TableNormal"/>
    <w:uiPriority w:val="59"/>
    <w:rsid w:val="00964AC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0">
    <w:name w:val="Subheading"/>
    <w:uiPriority w:val="2"/>
    <w:qFormat/>
    <w:rsid w:val="00964ACE"/>
    <w:pPr>
      <w:keepNext/>
      <w:spacing w:before="180" w:after="60" w:line="280" w:lineRule="exact"/>
    </w:pPr>
    <w:rPr>
      <w:rFonts w:ascii="Arial" w:eastAsiaTheme="minorEastAsia" w:hAnsi="Arial"/>
      <w:b/>
      <w:iCs/>
      <w:szCs w:val="20"/>
      <w:lang w:val="en-US" w:bidi="ar-DZ"/>
    </w:rPr>
  </w:style>
  <w:style w:type="paragraph" w:customStyle="1" w:styleId="BioName">
    <w:name w:val="BioName"/>
    <w:qFormat/>
    <w:rsid w:val="00964ACE"/>
    <w:pPr>
      <w:spacing w:line="240" w:lineRule="auto"/>
    </w:pPr>
    <w:rPr>
      <w:rFonts w:ascii="Arial Bold" w:eastAsia="Times New Roman" w:hAnsi="Arial Bold" w:cs="Arial"/>
      <w:b/>
      <w:bCs/>
      <w:color w:val="000000" w:themeColor="text1"/>
      <w:kern w:val="36"/>
      <w:sz w:val="48"/>
      <w:szCs w:val="48"/>
      <w:lang w:val="en-US" w:bidi="ar-DZ"/>
    </w:rPr>
  </w:style>
  <w:style w:type="paragraph" w:customStyle="1" w:styleId="Organization">
    <w:name w:val="Organization"/>
    <w:qFormat/>
    <w:rsid w:val="00964ACE"/>
    <w:rPr>
      <w:rFonts w:ascii="Arial" w:eastAsia="PMingLiU" w:hAnsi="Arial" w:cs="Times New Roman"/>
      <w:b/>
      <w:sz w:val="32"/>
      <w:szCs w:val="32"/>
      <w:lang w:val="en-US" w:bidi="ar-DZ"/>
    </w:rPr>
  </w:style>
  <w:style w:type="paragraph" w:customStyle="1" w:styleId="HeaderleftWMargin">
    <w:name w:val="Header.left.WMargin"/>
    <w:basedOn w:val="Normal"/>
    <w:qFormat/>
    <w:rsid w:val="00964ACE"/>
    <w:pPr>
      <w:ind w:left="-3060"/>
    </w:pPr>
    <w:rPr>
      <w:color w:val="auto"/>
      <w:sz w:val="18"/>
    </w:rPr>
  </w:style>
  <w:style w:type="character" w:customStyle="1" w:styleId="NormalBold">
    <w:name w:val="Normal Bold"/>
    <w:uiPriority w:val="1"/>
    <w:qFormat/>
    <w:rsid w:val="00964ACE"/>
    <w:rPr>
      <w:b/>
    </w:rPr>
  </w:style>
  <w:style w:type="character" w:customStyle="1" w:styleId="NormalItalic">
    <w:name w:val="Normal Italic"/>
    <w:basedOn w:val="DefaultParagraphFont"/>
    <w:uiPriority w:val="1"/>
    <w:qFormat/>
    <w:rsid w:val="00964ACE"/>
    <w:rPr>
      <w:rFonts w:ascii="Arial" w:hAnsi="Arial"/>
      <w:i/>
    </w:rPr>
  </w:style>
  <w:style w:type="paragraph" w:styleId="Header">
    <w:name w:val="header"/>
    <w:basedOn w:val="Normal"/>
    <w:link w:val="HeaderChar"/>
    <w:uiPriority w:val="99"/>
    <w:unhideWhenUsed/>
    <w:rsid w:val="005200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0EA"/>
    <w:rPr>
      <w:rFonts w:ascii="Arial" w:eastAsia="PMingLiU" w:hAnsi="Arial" w:cs="Times New Roman"/>
      <w:color w:val="000000"/>
      <w:sz w:val="20"/>
      <w:szCs w:val="20"/>
      <w:lang w:val="en-US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ong43\OneDrive%20-%20DXC%20Production\iWFM\DXC%20Content%20Doc\Update102720\Resum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CA9C4C54C4FDFA418D94D4BB76BEA399" ma:contentTypeVersion="4" ma:contentTypeDescription="File and document content type which includes CSC Classification column for use on OneDrive for Business." ma:contentTypeScope="" ma:versionID="f3b4393b5143adf751d07905068bd9bb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4ae2ecf635cb6c5d6919b97ebc006004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4AA4CF-5509-4D85-AEB1-DE5E8B5A80C9}">
  <ds:schemaRefs>
    <ds:schemaRef ds:uri="http://schemas.microsoft.com/office/2006/metadata/properties"/>
    <ds:schemaRef ds:uri="http://schemas.microsoft.com/office/infopath/2007/PartnerControls"/>
    <ds:schemaRef ds:uri="168e0357-5b39-4600-91c2-bfff6e896513"/>
  </ds:schemaRefs>
</ds:datastoreItem>
</file>

<file path=customXml/itemProps2.xml><?xml version="1.0" encoding="utf-8"?>
<ds:datastoreItem xmlns:ds="http://schemas.openxmlformats.org/officeDocument/2006/customXml" ds:itemID="{2911F20B-BA42-4A63-8B3D-5FE7EBF90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44175-E3A3-46E7-91D3-D91CB589C34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9AF0155-F1B0-461F-B7A0-7A4EC9D7D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</Template>
  <TotalTime>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Peggy</dc:creator>
  <cp:keywords/>
  <dc:description/>
  <cp:lastModifiedBy>Devarapalli, LakshmiMadhavi</cp:lastModifiedBy>
  <cp:revision>2</cp:revision>
  <dcterms:created xsi:type="dcterms:W3CDTF">2021-06-06T15:36:00Z</dcterms:created>
  <dcterms:modified xsi:type="dcterms:W3CDTF">2021-06-06T15:36:00Z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0x0101001D84C3281FFE2845AA6F5A2CCF46838200CA9C4C54C4FDFA418D94D4BB76BEA399</vt:lpwstr>
  </property>
</Properties>
</file>